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B8" w:rsidRDefault="00590611">
      <w:pPr>
        <w:pStyle w:val="Standard"/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17</w:t>
      </w:r>
      <w:r>
        <w:rPr>
          <w:rFonts w:ascii="Times New Roman" w:hAnsi="Times New Roman" w:cs="Times New Roman"/>
          <w:b/>
          <w:i/>
          <w:sz w:val="28"/>
          <w:szCs w:val="24"/>
        </w:rPr>
        <w:t>.02.202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:rsidR="005C27B8" w:rsidRDefault="00590611">
      <w:pPr>
        <w:pStyle w:val="Standard"/>
      </w:pPr>
      <w:r>
        <w:rPr>
          <w:rFonts w:ascii="Times New Roman" w:hAnsi="Times New Roman" w:cs="Times New Roman"/>
          <w:b/>
          <w:i/>
          <w:sz w:val="28"/>
          <w:szCs w:val="24"/>
        </w:rPr>
        <w:t>Тема: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 Електрична напруга.</w:t>
      </w:r>
    </w:p>
    <w:p w:rsidR="005C27B8" w:rsidRDefault="00590611">
      <w:pPr>
        <w:pStyle w:val="Standard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:rsidR="005C27B8" w:rsidRDefault="00590611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 xml:space="preserve">1. Уважно опрацювати § 28: вивчити означення </w:t>
      </w:r>
      <w:r>
        <w:rPr>
          <w:rFonts w:ascii="Times New Roman" w:hAnsi="Times New Roman" w:cs="Times New Roman"/>
          <w:b/>
          <w:sz w:val="28"/>
          <w:szCs w:val="24"/>
        </w:rPr>
        <w:t>«електрична напруга»</w:t>
      </w:r>
      <w:r>
        <w:rPr>
          <w:rFonts w:ascii="Times New Roman" w:hAnsi="Times New Roman" w:cs="Times New Roman"/>
          <w:sz w:val="28"/>
          <w:szCs w:val="24"/>
        </w:rPr>
        <w:t xml:space="preserve"> - стор. 146; вивчити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позначення електричної напруги, одиниці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вимірювання,  </w:t>
      </w: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формулу для розрахунку електричної напруги</w:t>
      </w:r>
      <w:r>
        <w:rPr>
          <w:rFonts w:ascii="Times New Roman" w:hAnsi="Times New Roman" w:cs="Times New Roman"/>
          <w:sz w:val="28"/>
          <w:szCs w:val="24"/>
        </w:rPr>
        <w:t xml:space="preserve"> - стор. 146.  </w:t>
      </w:r>
    </w:p>
    <w:p w:rsidR="005C27B8" w:rsidRDefault="00590611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 xml:space="preserve">3.  Перегляньте презентацію за посиланням та запишіть у зошити зразки розв'язування задач: </w:t>
      </w:r>
      <w:hyperlink r:id="rId6" w:history="1">
        <w:r>
          <w:rPr>
            <w:rFonts w:ascii="Times New Roman" w:hAnsi="Times New Roman" w:cs="Times New Roman"/>
            <w:sz w:val="28"/>
            <w:szCs w:val="24"/>
          </w:rPr>
          <w:t>https://docs.google.com/presentation/d/1V21L3ANUvctEmwRKP_egSuPdhqRJrKFg/edit?usp=sharing&amp;ouid=118156380458410238258&amp;rtpof=true&amp;sd=true</w:t>
        </w:r>
      </w:hyperlink>
    </w:p>
    <w:p w:rsidR="005C27B8" w:rsidRDefault="00590611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 xml:space="preserve">4. Перегляньте відео за посиланням: </w:t>
      </w:r>
      <w:hyperlink r:id="rId7" w:history="1">
        <w:r>
          <w:rPr>
            <w:rFonts w:ascii="Times New Roman" w:hAnsi="Times New Roman" w:cs="Times New Roman"/>
            <w:sz w:val="28"/>
            <w:szCs w:val="24"/>
          </w:rPr>
          <w:t>https://youtu.be/7d4Zix7XFg4</w:t>
        </w:r>
      </w:hyperlink>
    </w:p>
    <w:p w:rsidR="005C27B8" w:rsidRDefault="00590611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>5.  Дайте усні відповіді на контрольні запитання  після § 28 (стор 149).</w:t>
      </w:r>
    </w:p>
    <w:p w:rsidR="005C27B8" w:rsidRDefault="00590611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 xml:space="preserve">6.  Запишіть у зошитах конспект уроку: </w:t>
      </w:r>
      <w:hyperlink r:id="rId8" w:history="1">
        <w:r>
          <w:rPr>
            <w:rFonts w:ascii="Times New Roman" w:hAnsi="Times New Roman" w:cs="Times New Roman"/>
            <w:sz w:val="28"/>
            <w:szCs w:val="24"/>
          </w:rPr>
          <w:t>https://drive.google.com/file/d/1axInlJziAOXua1eP6YUzMe6Uj_ps3-f5/view?usp=sharing</w:t>
        </w:r>
      </w:hyperlink>
    </w:p>
    <w:p w:rsidR="005C27B8" w:rsidRDefault="005C27B8">
      <w:pPr>
        <w:pStyle w:val="Standard"/>
      </w:pPr>
    </w:p>
    <w:sectPr w:rsidR="005C27B8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611" w:rsidRDefault="00590611">
      <w:r>
        <w:separator/>
      </w:r>
    </w:p>
  </w:endnote>
  <w:endnote w:type="continuationSeparator" w:id="0">
    <w:p w:rsidR="00590611" w:rsidRDefault="0059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611" w:rsidRDefault="00590611">
      <w:r>
        <w:rPr>
          <w:color w:val="000000"/>
        </w:rPr>
        <w:separator/>
      </w:r>
    </w:p>
  </w:footnote>
  <w:footnote w:type="continuationSeparator" w:id="0">
    <w:p w:rsidR="00590611" w:rsidRDefault="00590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C27B8"/>
    <w:rsid w:val="00386BF8"/>
    <w:rsid w:val="00590611"/>
    <w:rsid w:val="005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6FD5B8-FF9D-47A6-8712-8AF01C1A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6">
    <w:name w:val="Текст выноски Знак"/>
    <w:basedOn w:val="a0"/>
    <w:rPr>
      <w:rFonts w:ascii="Tahoma" w:eastAsia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xInlJziAOXua1eP6YUzMe6Uj_ps3-f5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7d4Zix7XFg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V21L3ANUvctEmwRKP_egSuPdhqRJrKFg/edit?usp=sharing&amp;ouid=118156380458410238258&amp;rtpof=true&amp;sd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Школа</cp:lastModifiedBy>
  <cp:revision>2</cp:revision>
  <dcterms:created xsi:type="dcterms:W3CDTF">2022-03-31T07:59:00Z</dcterms:created>
  <dcterms:modified xsi:type="dcterms:W3CDTF">2022-03-31T07:59:00Z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XTreme.ws</vt:lpwstr>
  </property>
</Properties>
</file>