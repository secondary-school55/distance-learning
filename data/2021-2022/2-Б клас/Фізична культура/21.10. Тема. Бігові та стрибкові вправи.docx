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45" w:rsidRDefault="00D94DCD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21.10.21 2-Б клас Заярнюк С. А. Фізична культура Бігові та стрибкові вправи</w:t>
      </w:r>
    </w:p>
    <w:p w:rsidR="00D35C45" w:rsidRDefault="00D94DCD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D35C45" w:rsidRDefault="00D94DCD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D35C45" w:rsidRDefault="00D35C4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5C45" w:rsidRDefault="00D94DC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Діти,  якщо ви хочете бути здоровими і сильними, то вам потрібно займатися фізичними </w:t>
      </w:r>
      <w:r>
        <w:rPr>
          <w:rFonts w:ascii="Times New Roman" w:hAnsi="Times New Roman" w:cs="Times New Roman"/>
          <w:sz w:val="28"/>
          <w:szCs w:val="28"/>
        </w:rPr>
        <w:t>вправами щодня.</w:t>
      </w:r>
    </w:p>
    <w:p w:rsidR="00D35C45" w:rsidRDefault="00D94DC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Зараз у нас дистанційне навчання. І я вам пропоную</w:t>
      </w:r>
    </w:p>
    <w:p w:rsidR="00D35C45" w:rsidRDefault="00D94DC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виконати комплекс фізичних  вправ для дітей за посиланнями:</w:t>
      </w:r>
    </w:p>
    <w:p w:rsidR="00D35C45" w:rsidRDefault="00D35C4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5C45" w:rsidRDefault="00D94DC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 Різновиди ходьби і бігу.</w:t>
      </w:r>
    </w:p>
    <w:p w:rsidR="00D35C45" w:rsidRDefault="00D35C45">
      <w:pPr>
        <w:pStyle w:val="Standard"/>
        <w:rPr>
          <w:rFonts w:hint="eastAsia"/>
          <w:lang w:val="uk-UA"/>
        </w:rPr>
      </w:pPr>
    </w:p>
    <w:p w:rsidR="00D35C45" w:rsidRDefault="00D94DCD">
      <w:pPr>
        <w:pStyle w:val="Standard"/>
        <w:rPr>
          <w:rFonts w:hint="eastAsia"/>
        </w:rPr>
      </w:pPr>
      <w:hyperlink r:id="rId6" w:history="1">
        <w:r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https://youtu.be/4obP2ah39n0</w:t>
        </w:r>
      </w:hyperlink>
    </w:p>
    <w:p w:rsidR="00D35C45" w:rsidRDefault="00D35C45">
      <w:pPr>
        <w:pStyle w:val="Standard"/>
        <w:rPr>
          <w:rFonts w:hint="eastAsia"/>
          <w:lang w:val="uk-UA"/>
        </w:rPr>
      </w:pPr>
    </w:p>
    <w:p w:rsidR="00D35C45" w:rsidRDefault="00D94DC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2) Стрибки на скакалц</w:t>
      </w:r>
      <w:r>
        <w:rPr>
          <w:rFonts w:ascii="Times New Roman" w:hAnsi="Times New Roman" w:cs="Times New Roman"/>
          <w:b/>
          <w:sz w:val="28"/>
          <w:szCs w:val="28"/>
        </w:rPr>
        <w:t>і:</w:t>
      </w:r>
    </w:p>
    <w:p w:rsidR="00D35C45" w:rsidRDefault="00D94DCD">
      <w:pPr>
        <w:pStyle w:val="Standard"/>
        <w:rPr>
          <w:rFonts w:hint="eastAsi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Перегляньте мультфільм, як дівчатка вчилися стрибати на скакалці. Запам'ятайте всі поради, та спробуйте самі.</w:t>
      </w:r>
    </w:p>
    <w:p w:rsidR="00D35C45" w:rsidRDefault="00D94DCD">
      <w:pPr>
        <w:pStyle w:val="Standard"/>
        <w:rPr>
          <w:rFonts w:hint="eastAsia"/>
        </w:rPr>
      </w:pPr>
      <w:hyperlink r:id="rId7" w:history="1">
        <w:r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https://youtu.be/gAIv2H_aZzg</w:t>
        </w:r>
      </w:hyperlink>
    </w:p>
    <w:p w:rsidR="00D35C45" w:rsidRDefault="00D35C45">
      <w:pPr>
        <w:pStyle w:val="Standard"/>
        <w:rPr>
          <w:rFonts w:hint="eastAsia"/>
          <w:lang w:val="uk-UA"/>
        </w:rPr>
      </w:pPr>
    </w:p>
    <w:p w:rsidR="00D35C45" w:rsidRDefault="00D94DCD">
      <w:pPr>
        <w:pStyle w:val="Standard"/>
        <w:rPr>
          <w:rFonts w:hint="eastAsia"/>
        </w:rPr>
      </w:pPr>
      <w:r>
        <w:rPr>
          <w:rStyle w:val="Internetlink"/>
          <w:rFonts w:ascii="Times New Roman" w:hAnsi="Times New Roman" w:cs="Times New Roman"/>
          <w:b/>
          <w:color w:val="000000"/>
          <w:sz w:val="28"/>
          <w:szCs w:val="28"/>
          <w:u w:val="none"/>
          <w:lang w:val="uk-UA"/>
        </w:rPr>
        <w:t>3) Перегляньте мультик про здоров'я.</w:t>
      </w:r>
    </w:p>
    <w:p w:rsidR="00D35C45" w:rsidRDefault="00D94DCD">
      <w:pPr>
        <w:pStyle w:val="Standard"/>
        <w:rPr>
          <w:rFonts w:hint="eastAsia"/>
        </w:rPr>
      </w:pPr>
      <w:hyperlink r:id="rId8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https://youtu.be/8GjEDdYETq4</w:t>
        </w:r>
      </w:hyperlink>
    </w:p>
    <w:p w:rsidR="00D35C45" w:rsidRDefault="00D35C45">
      <w:pPr>
        <w:pStyle w:val="Standard"/>
        <w:rPr>
          <w:rFonts w:hint="eastAsia"/>
        </w:rPr>
      </w:pPr>
    </w:p>
    <w:p w:rsidR="00D35C45" w:rsidRDefault="00D35C45">
      <w:pPr>
        <w:pStyle w:val="Standard"/>
        <w:rPr>
          <w:rFonts w:hint="eastAsia"/>
          <w:lang w:val="uk-UA"/>
        </w:rPr>
      </w:pPr>
    </w:p>
    <w:sectPr w:rsidR="00D35C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DCD" w:rsidRDefault="00D94DCD">
      <w:pPr>
        <w:rPr>
          <w:rFonts w:hint="eastAsia"/>
        </w:rPr>
      </w:pPr>
      <w:r>
        <w:separator/>
      </w:r>
    </w:p>
  </w:endnote>
  <w:endnote w:type="continuationSeparator" w:id="0">
    <w:p w:rsidR="00D94DCD" w:rsidRDefault="00D94D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DCD" w:rsidRDefault="00D94DC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94DCD" w:rsidRDefault="00D94D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35C45"/>
    <w:rsid w:val="00D35C45"/>
    <w:rsid w:val="00D45815"/>
    <w:rsid w:val="00D9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9E2695-B978-4591-80A3-D46281B7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GjEDdYETq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AIv2H_aZz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4obP2ah39n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2021-10-21T05:41:00Z</dcterms:created>
  <dcterms:modified xsi:type="dcterms:W3CDTF">2021-10-21T05:41:00Z</dcterms:modified>
</cp:coreProperties>
</file>